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C2" w:rsidRPr="0036035A" w:rsidRDefault="00592FC2" w:rsidP="00592FC2">
      <w:pPr>
        <w:spacing w:line="360" w:lineRule="auto"/>
        <w:ind w:left="1080"/>
      </w:pPr>
      <w:r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5372100" cy="6864985"/>
                <wp:effectExtent l="13335" t="6350" r="5715" b="571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86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>
                            <w:pPr>
                              <w:jc w:val="center"/>
                            </w:pPr>
                            <w:r>
                              <w:rPr>
                                <w:sz w:val="17"/>
                              </w:rPr>
                              <w:fldChar w:fldCharType="begin"/>
                            </w:r>
                            <w:r>
                              <w:rPr>
                                <w:sz w:val="17"/>
                              </w:rPr>
                              <w:instrText xml:space="preserve"> INCLUDEPICTURE "http://www.ucb.edu.bo/multimedia/logotipos/logo_ucb_med.gif" \* MERGEFORMATINET </w:instrText>
                            </w:r>
                            <w:r>
                              <w:rPr>
                                <w:sz w:val="17"/>
                              </w:rPr>
                              <w:fldChar w:fldCharType="separate"/>
                            </w:r>
                            <w:r w:rsidR="00E17C70">
                              <w:rPr>
                                <w:sz w:val="17"/>
                              </w:rPr>
                              <w:fldChar w:fldCharType="begin"/>
                            </w:r>
                            <w:r w:rsidR="00E17C70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E17C70">
                              <w:rPr>
                                <w:sz w:val="17"/>
                              </w:rPr>
                              <w:fldChar w:fldCharType="separate"/>
                            </w:r>
                            <w:r w:rsidR="006E7FE3">
                              <w:rPr>
                                <w:sz w:val="17"/>
                              </w:rPr>
                              <w:fldChar w:fldCharType="begin"/>
                            </w:r>
                            <w:r w:rsidR="006E7FE3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6E7FE3">
                              <w:rPr>
                                <w:sz w:val="17"/>
                              </w:rPr>
                              <w:fldChar w:fldCharType="separate"/>
                            </w:r>
                            <w:r w:rsidR="006A1937">
                              <w:rPr>
                                <w:sz w:val="17"/>
                              </w:rPr>
                              <w:fldChar w:fldCharType="begin"/>
                            </w:r>
                            <w:r w:rsidR="006A1937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6A1937">
                              <w:rPr>
                                <w:sz w:val="17"/>
                              </w:rPr>
                              <w:fldChar w:fldCharType="separate"/>
                            </w:r>
                            <w:r w:rsidR="006A1937">
                              <w:rPr>
                                <w:sz w:val="17"/>
                              </w:rPr>
                              <w:fldChar w:fldCharType="begin"/>
                            </w:r>
                            <w:r w:rsidR="006A1937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6A1937">
                              <w:rPr>
                                <w:sz w:val="17"/>
                              </w:rPr>
                              <w:fldChar w:fldCharType="separate"/>
                            </w:r>
                            <w:r w:rsidR="00E9542B">
                              <w:rPr>
                                <w:sz w:val="17"/>
                              </w:rPr>
                              <w:fldChar w:fldCharType="begin"/>
                            </w:r>
                            <w:r w:rsidR="00E9542B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E9542B">
                              <w:rPr>
                                <w:sz w:val="17"/>
                              </w:rPr>
                              <w:fldChar w:fldCharType="separate"/>
                            </w:r>
                            <w:r w:rsidR="0077571C">
                              <w:rPr>
                                <w:sz w:val="17"/>
                              </w:rPr>
                              <w:fldChar w:fldCharType="begin"/>
                            </w:r>
                            <w:r w:rsidR="0077571C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77571C">
                              <w:rPr>
                                <w:sz w:val="17"/>
                              </w:rPr>
                              <w:fldChar w:fldCharType="separate"/>
                            </w:r>
                            <w:r w:rsidR="00B85F0F">
                              <w:rPr>
                                <w:sz w:val="17"/>
                              </w:rPr>
                              <w:fldChar w:fldCharType="begin"/>
                            </w:r>
                            <w:r w:rsidR="00B85F0F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B85F0F">
                              <w:rPr>
                                <w:sz w:val="17"/>
                              </w:rPr>
                              <w:fldChar w:fldCharType="separate"/>
                            </w:r>
                            <w:r w:rsidR="008B3BF9">
                              <w:rPr>
                                <w:sz w:val="17"/>
                              </w:rPr>
                              <w:fldChar w:fldCharType="begin"/>
                            </w:r>
                            <w:r w:rsidR="008B3BF9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8B3BF9">
                              <w:rPr>
                                <w:sz w:val="17"/>
                              </w:rPr>
                              <w:fldChar w:fldCharType="separate"/>
                            </w:r>
                            <w:r w:rsidR="00BF5355">
                              <w:rPr>
                                <w:sz w:val="17"/>
                              </w:rPr>
                              <w:fldChar w:fldCharType="begin"/>
                            </w:r>
                            <w:r w:rsidR="00BF5355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BF5355">
                              <w:rPr>
                                <w:sz w:val="17"/>
                              </w:rPr>
                              <w:fldChar w:fldCharType="separate"/>
                            </w:r>
                            <w:r w:rsidR="00803F8A">
                              <w:rPr>
                                <w:sz w:val="17"/>
                              </w:rPr>
                              <w:fldChar w:fldCharType="begin"/>
                            </w:r>
                            <w:r w:rsidR="00803F8A">
                              <w:rPr>
                                <w:sz w:val="17"/>
                              </w:rPr>
                              <w:instrText xml:space="preserve"> INCLUDEPICTURE  "http://www.ucb.edu.bo/multimedia/logotipos/logo_ucb_med.gif" \* MERGEFORMATINET </w:instrText>
                            </w:r>
                            <w:r w:rsidR="00803F8A">
                              <w:rPr>
                                <w:sz w:val="17"/>
                              </w:rPr>
                              <w:fldChar w:fldCharType="separate"/>
                            </w:r>
                            <w:r w:rsidR="008974C8">
                              <w:rPr>
                                <w:sz w:val="17"/>
                              </w:rPr>
                              <w:fldChar w:fldCharType="begin"/>
                            </w:r>
                            <w:r w:rsidR="008974C8">
                              <w:rPr>
                                <w:sz w:val="17"/>
                              </w:rPr>
                              <w:instrText xml:space="preserve"> </w:instrText>
                            </w:r>
                            <w:r w:rsidR="008974C8">
                              <w:rPr>
                                <w:sz w:val="17"/>
                              </w:rPr>
                              <w:instrText>INCLUDEPICTURE  "http://www.ucb.edu.bo/multimedia/logotipos/logo_ucb_med.gif" \* MERGEFORMATINET</w:instrText>
                            </w:r>
                            <w:r w:rsidR="008974C8">
                              <w:rPr>
                                <w:sz w:val="17"/>
                              </w:rPr>
                              <w:instrText xml:space="preserve"> </w:instrText>
                            </w:r>
                            <w:r w:rsidR="008974C8">
                              <w:rPr>
                                <w:sz w:val="17"/>
                              </w:rPr>
                              <w:fldChar w:fldCharType="separate"/>
                            </w:r>
                            <w:r w:rsidR="008974C8">
                              <w:rPr>
                                <w:sz w:val="17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51pt;height:1in" fillcolor="window">
                                  <v:imagedata r:id="rId5" r:href="rId6"/>
                                </v:shape>
                              </w:pict>
                            </w:r>
                            <w:r w:rsidR="008974C8">
                              <w:rPr>
                                <w:sz w:val="17"/>
                              </w:rPr>
                              <w:fldChar w:fldCharType="end"/>
                            </w:r>
                            <w:r w:rsidR="00803F8A">
                              <w:rPr>
                                <w:sz w:val="17"/>
                              </w:rPr>
                              <w:fldChar w:fldCharType="end"/>
                            </w:r>
                            <w:r w:rsidR="00BF5355">
                              <w:rPr>
                                <w:sz w:val="17"/>
                              </w:rPr>
                              <w:fldChar w:fldCharType="end"/>
                            </w:r>
                            <w:r w:rsidR="008B3BF9">
                              <w:rPr>
                                <w:sz w:val="17"/>
                              </w:rPr>
                              <w:fldChar w:fldCharType="end"/>
                            </w:r>
                            <w:r w:rsidR="00B85F0F">
                              <w:rPr>
                                <w:sz w:val="17"/>
                              </w:rPr>
                              <w:fldChar w:fldCharType="end"/>
                            </w:r>
                            <w:r w:rsidR="0077571C">
                              <w:rPr>
                                <w:sz w:val="17"/>
                              </w:rPr>
                              <w:fldChar w:fldCharType="end"/>
                            </w:r>
                            <w:r w:rsidR="00E9542B">
                              <w:rPr>
                                <w:sz w:val="17"/>
                              </w:rPr>
                              <w:fldChar w:fldCharType="end"/>
                            </w:r>
                            <w:r w:rsidR="006A1937">
                              <w:rPr>
                                <w:sz w:val="17"/>
                              </w:rPr>
                              <w:fldChar w:fldCharType="end"/>
                            </w:r>
                            <w:r w:rsidR="006A1937">
                              <w:rPr>
                                <w:sz w:val="17"/>
                              </w:rPr>
                              <w:fldChar w:fldCharType="end"/>
                            </w:r>
                            <w:r w:rsidR="006E7FE3">
                              <w:rPr>
                                <w:sz w:val="17"/>
                              </w:rPr>
                              <w:fldChar w:fldCharType="end"/>
                            </w:r>
                            <w:r w:rsidR="00E17C70">
                              <w:rPr>
                                <w:sz w:val="17"/>
                              </w:rPr>
                              <w:fldChar w:fldCharType="end"/>
                            </w:r>
                            <w:r>
                              <w:rPr>
                                <w:sz w:val="17"/>
                              </w:rPr>
                              <w:fldChar w:fldCharType="end"/>
                            </w:r>
                            <w:r>
                              <w:rPr>
                                <w:sz w:val="17"/>
                              </w:rPr>
                              <w:t xml:space="preserve">                                                                                                                                                                    .             </w:t>
                            </w:r>
                          </w:p>
                          <w:p w:rsidR="00592FC2" w:rsidRDefault="00592FC2" w:rsidP="00592FC2">
                            <w:r>
                              <w:t xml:space="preserve">                      </w:t>
                            </w:r>
                          </w:p>
                          <w:p w:rsidR="00592FC2" w:rsidRDefault="00592FC2" w:rsidP="00592FC2">
                            <w:r>
                              <w:t xml:space="preserve">                                                                    </w:t>
                            </w:r>
                          </w:p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/>
                          <w:p w:rsidR="00592FC2" w:rsidRDefault="00592FC2" w:rsidP="00592FC2">
                            <w:r>
                              <w:t xml:space="preserve">                 </w:t>
                            </w:r>
                          </w:p>
                          <w:p w:rsidR="00592FC2" w:rsidRDefault="00592FC2" w:rsidP="00592FC2">
                            <w:pPr>
                              <w:pStyle w:val="Ttulo4"/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2"/>
                              </w:rPr>
                            </w:pPr>
                          </w:p>
                          <w:p w:rsidR="006A1937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22"/>
                              </w:rPr>
                              <w:t>Realizado por:</w:t>
                            </w:r>
                          </w:p>
                          <w:p w:rsidR="00E17C70" w:rsidRDefault="00E17C70" w:rsidP="00592FC2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22"/>
                              </w:rPr>
                            </w:pPr>
                          </w:p>
                          <w:p w:rsidR="00592FC2" w:rsidRDefault="006F63F7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>Joel Alejandro, Quispe, Cussi</w:t>
                            </w: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color w:val="FFFF00"/>
                                <w:sz w:val="4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00"/>
                                <w:sz w:val="44"/>
                              </w:rPr>
                              <w:t>_____________________</w:t>
                            </w:r>
                          </w:p>
                          <w:p w:rsidR="00592FC2" w:rsidRDefault="00592FC2" w:rsidP="00592FC2">
                            <w:pPr>
                              <w:pStyle w:val="Ttulo6"/>
                              <w:rPr>
                                <w:rFonts w:cs="Times New Roman"/>
                                <w:u w:color="FFFF00"/>
                              </w:rPr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00"/>
                                <w:sz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00"/>
                                <w:sz w:val="16"/>
                              </w:rPr>
                              <w:t>_____________________________________________________________________</w:t>
                            </w: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592FC2" w:rsidRPr="00592FC2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AÑO</w:t>
                            </w:r>
                            <w:r w:rsidR="006F63F7">
                              <w:rPr>
                                <w:rFonts w:ascii="Arial" w:hAnsi="Arial"/>
                                <w:b/>
                              </w:rPr>
                              <w:t xml:space="preserve"> 2024</w:t>
                            </w: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9pt;margin-top:12.6pt;width:423pt;height:5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" o:allowincell="f">
                <v:textbox>
                  <w:txbxContent>
                    <w:p w:rsidR="00592FC2" w:rsidRDefault="00592FC2" w:rsidP="00592FC2"/>
                    <w:p w:rsidR="00592FC2" w:rsidRDefault="00592FC2" w:rsidP="00592FC2"/>
                    <w:p w:rsidR="00592FC2" w:rsidRDefault="00592FC2" w:rsidP="00592FC2">
                      <w:pPr>
                        <w:jc w:val="center"/>
                      </w:pPr>
                      <w:r>
                        <w:rPr>
                          <w:sz w:val="17"/>
                        </w:rPr>
                        <w:fldChar w:fldCharType="begin"/>
                      </w:r>
                      <w:r>
                        <w:rPr>
                          <w:sz w:val="17"/>
                        </w:rPr>
                        <w:instrText xml:space="preserve"> INCLUDEPICTURE "http://www.ucb.edu.bo/multimedia/logotipos/logo_ucb_med.gif" \* MERGEFORMATINET </w:instrText>
                      </w:r>
                      <w:r>
                        <w:rPr>
                          <w:sz w:val="17"/>
                        </w:rPr>
                        <w:fldChar w:fldCharType="separate"/>
                      </w:r>
                      <w:r w:rsidR="00E17C70">
                        <w:rPr>
                          <w:sz w:val="17"/>
                        </w:rPr>
                        <w:fldChar w:fldCharType="begin"/>
                      </w:r>
                      <w:r w:rsidR="00E17C70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E17C70">
                        <w:rPr>
                          <w:sz w:val="17"/>
                        </w:rPr>
                        <w:fldChar w:fldCharType="separate"/>
                      </w:r>
                      <w:r w:rsidR="006E7FE3">
                        <w:rPr>
                          <w:sz w:val="17"/>
                        </w:rPr>
                        <w:fldChar w:fldCharType="begin"/>
                      </w:r>
                      <w:r w:rsidR="006E7FE3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6E7FE3">
                        <w:rPr>
                          <w:sz w:val="17"/>
                        </w:rPr>
                        <w:fldChar w:fldCharType="separate"/>
                      </w:r>
                      <w:r w:rsidR="006A1937">
                        <w:rPr>
                          <w:sz w:val="17"/>
                        </w:rPr>
                        <w:fldChar w:fldCharType="begin"/>
                      </w:r>
                      <w:r w:rsidR="006A1937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6A1937">
                        <w:rPr>
                          <w:sz w:val="17"/>
                        </w:rPr>
                        <w:fldChar w:fldCharType="separate"/>
                      </w:r>
                      <w:r w:rsidR="006A1937">
                        <w:rPr>
                          <w:sz w:val="17"/>
                        </w:rPr>
                        <w:fldChar w:fldCharType="begin"/>
                      </w:r>
                      <w:r w:rsidR="006A1937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6A1937">
                        <w:rPr>
                          <w:sz w:val="17"/>
                        </w:rPr>
                        <w:fldChar w:fldCharType="separate"/>
                      </w:r>
                      <w:r w:rsidR="00E9542B">
                        <w:rPr>
                          <w:sz w:val="17"/>
                        </w:rPr>
                        <w:fldChar w:fldCharType="begin"/>
                      </w:r>
                      <w:r w:rsidR="00E9542B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E9542B">
                        <w:rPr>
                          <w:sz w:val="17"/>
                        </w:rPr>
                        <w:fldChar w:fldCharType="separate"/>
                      </w:r>
                      <w:r w:rsidR="0077571C">
                        <w:rPr>
                          <w:sz w:val="17"/>
                        </w:rPr>
                        <w:fldChar w:fldCharType="begin"/>
                      </w:r>
                      <w:r w:rsidR="0077571C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77571C">
                        <w:rPr>
                          <w:sz w:val="17"/>
                        </w:rPr>
                        <w:fldChar w:fldCharType="separate"/>
                      </w:r>
                      <w:r w:rsidR="00B85F0F">
                        <w:rPr>
                          <w:sz w:val="17"/>
                        </w:rPr>
                        <w:fldChar w:fldCharType="begin"/>
                      </w:r>
                      <w:r w:rsidR="00B85F0F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B85F0F">
                        <w:rPr>
                          <w:sz w:val="17"/>
                        </w:rPr>
                        <w:fldChar w:fldCharType="separate"/>
                      </w:r>
                      <w:r w:rsidR="008B3BF9">
                        <w:rPr>
                          <w:sz w:val="17"/>
                        </w:rPr>
                        <w:fldChar w:fldCharType="begin"/>
                      </w:r>
                      <w:r w:rsidR="008B3BF9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8B3BF9">
                        <w:rPr>
                          <w:sz w:val="17"/>
                        </w:rPr>
                        <w:fldChar w:fldCharType="separate"/>
                      </w:r>
                      <w:r w:rsidR="00BF5355">
                        <w:rPr>
                          <w:sz w:val="17"/>
                        </w:rPr>
                        <w:fldChar w:fldCharType="begin"/>
                      </w:r>
                      <w:r w:rsidR="00BF5355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BF5355">
                        <w:rPr>
                          <w:sz w:val="17"/>
                        </w:rPr>
                        <w:fldChar w:fldCharType="separate"/>
                      </w:r>
                      <w:r w:rsidR="00803F8A">
                        <w:rPr>
                          <w:sz w:val="17"/>
                        </w:rPr>
                        <w:fldChar w:fldCharType="begin"/>
                      </w:r>
                      <w:r w:rsidR="00803F8A">
                        <w:rPr>
                          <w:sz w:val="17"/>
                        </w:rPr>
                        <w:instrText xml:space="preserve"> INCLUDEPICTURE  "http://www.ucb.edu.bo/multimedia/logotipos/logo_ucb_med.gif" \* MERGEFORMATINET </w:instrText>
                      </w:r>
                      <w:r w:rsidR="00803F8A">
                        <w:rPr>
                          <w:sz w:val="17"/>
                        </w:rPr>
                        <w:fldChar w:fldCharType="separate"/>
                      </w:r>
                      <w:r w:rsidR="008974C8">
                        <w:rPr>
                          <w:sz w:val="17"/>
                        </w:rPr>
                        <w:fldChar w:fldCharType="begin"/>
                      </w:r>
                      <w:r w:rsidR="008974C8">
                        <w:rPr>
                          <w:sz w:val="17"/>
                        </w:rPr>
                        <w:instrText xml:space="preserve"> </w:instrText>
                      </w:r>
                      <w:r w:rsidR="008974C8">
                        <w:rPr>
                          <w:sz w:val="17"/>
                        </w:rPr>
                        <w:instrText>INCLUDEPICTURE  "http://www.ucb.edu.bo/multimedia/logotipos/logo_ucb_med.gif" \* MERGEFORMATINET</w:instrText>
                      </w:r>
                      <w:r w:rsidR="008974C8">
                        <w:rPr>
                          <w:sz w:val="17"/>
                        </w:rPr>
                        <w:instrText xml:space="preserve"> </w:instrText>
                      </w:r>
                      <w:r w:rsidR="008974C8">
                        <w:rPr>
                          <w:sz w:val="17"/>
                        </w:rPr>
                        <w:fldChar w:fldCharType="separate"/>
                      </w:r>
                      <w:r w:rsidR="008974C8">
                        <w:rPr>
                          <w:sz w:val="17"/>
                        </w:rPr>
                        <w:pict>
                          <v:shape id="_x0000_i1026" type="#_x0000_t75" style="width:51pt;height:1in" fillcolor="window">
                            <v:imagedata r:id="rId5" r:href="rId7"/>
                          </v:shape>
                        </w:pict>
                      </w:r>
                      <w:r w:rsidR="008974C8">
                        <w:rPr>
                          <w:sz w:val="17"/>
                        </w:rPr>
                        <w:fldChar w:fldCharType="end"/>
                      </w:r>
                      <w:r w:rsidR="00803F8A">
                        <w:rPr>
                          <w:sz w:val="17"/>
                        </w:rPr>
                        <w:fldChar w:fldCharType="end"/>
                      </w:r>
                      <w:r w:rsidR="00BF5355">
                        <w:rPr>
                          <w:sz w:val="17"/>
                        </w:rPr>
                        <w:fldChar w:fldCharType="end"/>
                      </w:r>
                      <w:r w:rsidR="008B3BF9">
                        <w:rPr>
                          <w:sz w:val="17"/>
                        </w:rPr>
                        <w:fldChar w:fldCharType="end"/>
                      </w:r>
                      <w:r w:rsidR="00B85F0F">
                        <w:rPr>
                          <w:sz w:val="17"/>
                        </w:rPr>
                        <w:fldChar w:fldCharType="end"/>
                      </w:r>
                      <w:r w:rsidR="0077571C">
                        <w:rPr>
                          <w:sz w:val="17"/>
                        </w:rPr>
                        <w:fldChar w:fldCharType="end"/>
                      </w:r>
                      <w:r w:rsidR="00E9542B">
                        <w:rPr>
                          <w:sz w:val="17"/>
                        </w:rPr>
                        <w:fldChar w:fldCharType="end"/>
                      </w:r>
                      <w:r w:rsidR="006A1937">
                        <w:rPr>
                          <w:sz w:val="17"/>
                        </w:rPr>
                        <w:fldChar w:fldCharType="end"/>
                      </w:r>
                      <w:r w:rsidR="006A1937">
                        <w:rPr>
                          <w:sz w:val="17"/>
                        </w:rPr>
                        <w:fldChar w:fldCharType="end"/>
                      </w:r>
                      <w:r w:rsidR="006E7FE3">
                        <w:rPr>
                          <w:sz w:val="17"/>
                        </w:rPr>
                        <w:fldChar w:fldCharType="end"/>
                      </w:r>
                      <w:r w:rsidR="00E17C70">
                        <w:rPr>
                          <w:sz w:val="17"/>
                        </w:rPr>
                        <w:fldChar w:fldCharType="end"/>
                      </w:r>
                      <w:r>
                        <w:rPr>
                          <w:sz w:val="17"/>
                        </w:rPr>
                        <w:fldChar w:fldCharType="end"/>
                      </w:r>
                      <w:r>
                        <w:rPr>
                          <w:sz w:val="17"/>
                        </w:rPr>
                        <w:t xml:space="preserve">                                                                                                                                                                    .             </w:t>
                      </w:r>
                    </w:p>
                    <w:p w:rsidR="00592FC2" w:rsidRDefault="00592FC2" w:rsidP="00592FC2">
                      <w:r>
                        <w:t xml:space="preserve">                      </w:t>
                      </w:r>
                    </w:p>
                    <w:p w:rsidR="00592FC2" w:rsidRDefault="00592FC2" w:rsidP="00592FC2">
                      <w:r>
                        <w:t xml:space="preserve">                                                                    </w:t>
                      </w:r>
                    </w:p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/>
                    <w:p w:rsidR="00592FC2" w:rsidRDefault="00592FC2" w:rsidP="00592FC2">
                      <w:r>
                        <w:t xml:space="preserve">                 </w:t>
                      </w:r>
                    </w:p>
                    <w:p w:rsidR="00592FC2" w:rsidRDefault="00592FC2" w:rsidP="00592FC2">
                      <w:pPr>
                        <w:pStyle w:val="Ttulo4"/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  <w:b/>
                          <w:sz w:val="32"/>
                        </w:rPr>
                      </w:pPr>
                    </w:p>
                    <w:p w:rsidR="006A1937" w:rsidRDefault="006A1937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  <w:r>
                        <w:rPr>
                          <w:rFonts w:ascii="Arial" w:hAnsi="Arial"/>
                          <w:bCs/>
                          <w:sz w:val="22"/>
                        </w:rPr>
                        <w:t>Realizado por:</w:t>
                      </w:r>
                    </w:p>
                    <w:p w:rsidR="00E17C70" w:rsidRDefault="00E17C70" w:rsidP="00592FC2">
                      <w:pPr>
                        <w:jc w:val="center"/>
                        <w:rPr>
                          <w:rFonts w:ascii="Arial" w:hAnsi="Arial"/>
                          <w:bCs/>
                          <w:sz w:val="22"/>
                        </w:rPr>
                      </w:pPr>
                    </w:p>
                    <w:p w:rsidR="00592FC2" w:rsidRDefault="006F63F7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>Joel Alejandro, Quispe, Cussi</w:t>
                      </w: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  <w:color w:val="FFFF00"/>
                          <w:sz w:val="44"/>
                        </w:rPr>
                      </w:pPr>
                      <w:r>
                        <w:rPr>
                          <w:rFonts w:ascii="Arial" w:hAnsi="Arial"/>
                          <w:color w:val="FFFF00"/>
                          <w:sz w:val="44"/>
                        </w:rPr>
                        <w:t>_____________________</w:t>
                      </w:r>
                    </w:p>
                    <w:p w:rsidR="00592FC2" w:rsidRDefault="00592FC2" w:rsidP="00592FC2">
                      <w:pPr>
                        <w:pStyle w:val="Ttulo6"/>
                        <w:rPr>
                          <w:rFonts w:cs="Times New Roman"/>
                          <w:u w:color="FFFF00"/>
                        </w:rPr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 Narrow" w:hAnsi="Arial Narrow"/>
                          <w:b/>
                          <w:color w:val="FFFF00"/>
                          <w:sz w:val="16"/>
                          <w:vertAlign w:val="superscript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00"/>
                          <w:sz w:val="16"/>
                        </w:rPr>
                        <w:t>_____________________________________________________________________</w:t>
                      </w: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592FC2" w:rsidRPr="00592FC2" w:rsidRDefault="006A1937" w:rsidP="00592FC2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AÑO</w:t>
                      </w:r>
                      <w:r w:rsidR="006F63F7">
                        <w:rPr>
                          <w:rFonts w:ascii="Arial" w:hAnsi="Arial"/>
                          <w:b/>
                        </w:rPr>
                        <w:t xml:space="preserve"> 2024</w:t>
                      </w: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92FC2" w:rsidRPr="0036035A" w:rsidRDefault="00592FC2" w:rsidP="00592FC2">
      <w:pPr>
        <w:jc w:val="center"/>
      </w:pPr>
    </w:p>
    <w:p w:rsidR="00592FC2" w:rsidRPr="0036035A" w:rsidRDefault="00592FC2" w:rsidP="00592FC2">
      <w:pPr>
        <w:pStyle w:val="Ttulo8"/>
        <w:rPr>
          <w:rFonts w:ascii="Times New Roman" w:hAnsi="Times New Roman"/>
          <w:b/>
          <w:color w:val="008080"/>
          <w:sz w:val="44"/>
        </w:rPr>
      </w:pPr>
      <w:r w:rsidRPr="0036035A">
        <w:rPr>
          <w:rFonts w:ascii="Times New Roman" w:hAnsi="Times New Roman"/>
          <w:b/>
          <w:noProof/>
          <w:color w:val="00808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</wp:posOffset>
                </wp:positionV>
                <wp:extent cx="3771900" cy="1143000"/>
                <wp:effectExtent l="3810" t="4445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Universidad Católica Boliviana </w:t>
                            </w:r>
                            <w:r w:rsidR="008D45E9">
                              <w:rPr>
                                <w:rFonts w:ascii="Arial" w:hAnsi="Arial"/>
                                <w:sz w:val="28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>San Pablo</w:t>
                            </w:r>
                            <w:r w:rsidR="008D45E9">
                              <w:rPr>
                                <w:rFonts w:ascii="Arial" w:hAnsi="Arial"/>
                                <w:sz w:val="28"/>
                              </w:rPr>
                              <w:t>”</w:t>
                            </w: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Facultad de Ingeniería</w:t>
                            </w:r>
                          </w:p>
                          <w:p w:rsidR="00592FC2" w:rsidRDefault="00592FC2" w:rsidP="00592FC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Departamento de Ingeniería </w:t>
                            </w:r>
                            <w:r w:rsidR="006A1937">
                              <w:rPr>
                                <w:rFonts w:ascii="Arial" w:hAnsi="Arial"/>
                              </w:rPr>
                              <w:t>de Sistemas</w:t>
                            </w:r>
                          </w:p>
                          <w:p w:rsidR="00592FC2" w:rsidRDefault="00592FC2" w:rsidP="00592FC2">
                            <w:pPr>
                              <w:pStyle w:val="Ttulo5"/>
                            </w:pPr>
                            <w:smartTag w:uri="urn:schemas-microsoft-com:office:smarttags" w:element="PersonName">
                              <w:smartTagPr>
                                <w:attr w:name="ProductID" w:val="La Paz"/>
                              </w:smartTagPr>
                              <w:r>
                                <w:t>La Paz</w:t>
                              </w:r>
                            </w:smartTag>
                            <w:r>
                              <w:t xml:space="preserve"> - Bolivia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108pt;margin-top:7.2pt;width:297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" o:allowincell="f" stroked="f">
                <v:textbox>
                  <w:txbxContent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 xml:space="preserve">Universidad Católica Boliviana </w:t>
                      </w:r>
                      <w:r w:rsidR="008D45E9">
                        <w:rPr>
                          <w:rFonts w:ascii="Arial" w:hAnsi="Arial"/>
                          <w:sz w:val="28"/>
                        </w:rPr>
                        <w:t>“</w:t>
                      </w:r>
                      <w:r>
                        <w:rPr>
                          <w:rFonts w:ascii="Arial" w:hAnsi="Arial"/>
                          <w:sz w:val="28"/>
                        </w:rPr>
                        <w:t>San Pablo</w:t>
                      </w:r>
                      <w:r w:rsidR="008D45E9">
                        <w:rPr>
                          <w:rFonts w:ascii="Arial" w:hAnsi="Arial"/>
                          <w:sz w:val="28"/>
                        </w:rPr>
                        <w:t>”</w:t>
                      </w: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Facultad de Ingeniería</w:t>
                      </w:r>
                    </w:p>
                    <w:p w:rsidR="00592FC2" w:rsidRDefault="00592FC2" w:rsidP="00592FC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Departamento de Ingeniería </w:t>
                      </w:r>
                      <w:r w:rsidR="006A1937">
                        <w:rPr>
                          <w:rFonts w:ascii="Arial" w:hAnsi="Arial"/>
                        </w:rPr>
                        <w:t>de Sistemas</w:t>
                      </w:r>
                    </w:p>
                    <w:p w:rsidR="00592FC2" w:rsidRDefault="00592FC2" w:rsidP="00592FC2">
                      <w:pPr>
                        <w:pStyle w:val="Ttulo5"/>
                      </w:pPr>
                      <w:smartTag w:uri="urn:schemas-microsoft-com:office:smarttags" w:element="PersonName">
                        <w:smartTagPr>
                          <w:attr w:name="ProductID" w:val="La Paz"/>
                        </w:smartTagPr>
                        <w:r>
                          <w:t>La Paz</w:t>
                        </w:r>
                      </w:smartTag>
                      <w:r>
                        <w:t xml:space="preserve"> - Bolivia</w:t>
                      </w:r>
                    </w:p>
                  </w:txbxContent>
                </v:textbox>
              </v:shape>
            </w:pict>
          </mc:Fallback>
        </mc:AlternateContent>
      </w:r>
      <w:r w:rsidRPr="0036035A">
        <w:rPr>
          <w:rFonts w:ascii="Times New Roman" w:hAnsi="Times New Roman"/>
          <w:b/>
          <w:color w:val="008080"/>
          <w:sz w:val="44"/>
        </w:rPr>
        <w:t>UNIVERSIDAD CATÓLICA BOLIVIANA</w:t>
      </w:r>
    </w:p>
    <w:p w:rsidR="00592FC2" w:rsidRPr="0036035A" w:rsidRDefault="006F63F7" w:rsidP="00592FC2">
      <w:pPr>
        <w:spacing w:line="480" w:lineRule="auto"/>
        <w:jc w:val="center"/>
        <w:rPr>
          <w:b/>
          <w:color w:val="008080"/>
          <w:sz w:val="44"/>
        </w:rPr>
      </w:pPr>
      <w:r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6214E1A" wp14:editId="06BE0E8B">
                <wp:simplePos x="0" y="0"/>
                <wp:positionH relativeFrom="column">
                  <wp:posOffset>1282065</wp:posOffset>
                </wp:positionH>
                <wp:positionV relativeFrom="paragraph">
                  <wp:posOffset>1967865</wp:posOffset>
                </wp:positionV>
                <wp:extent cx="3857625" cy="1483995"/>
                <wp:effectExtent l="0" t="0" r="28575" b="209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8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937" w:rsidRDefault="006A1937" w:rsidP="006A193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              </w:t>
                            </w:r>
                          </w:p>
                          <w:p w:rsidR="00507F8D" w:rsidRPr="006A1937" w:rsidRDefault="006A1937" w:rsidP="006F63F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“</w:t>
                            </w:r>
                            <w:r w:rsidR="006F63F7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AUTOMATIZACION DE PRUEBAS PARA UNA APLICACIÓN MOVIL DE REGISTROS DE CONSUMO ELECTRICO Y EMISION DE AVISOS DE CONBRANZA EN ZONAS METROPOLITANAS</w:t>
                            </w:r>
                            <w:r w:rsidR="00097E4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13082C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USANDO</w:t>
                            </w:r>
                            <w:r w:rsidR="00097E4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AGILE TESTING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”</w:t>
                            </w:r>
                          </w:p>
                          <w:p w:rsidR="006F63F7" w:rsidRDefault="006F63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14E1A" id="Cuadro de texto 2" o:spid="_x0000_s1028" type="#_x0000_t202" style="position:absolute;left:0;text-align:left;margin-left:100.95pt;margin-top:154.95pt;width:303.75pt;height:1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" o:allowincell="f">
                <v:textbox>
                  <w:txbxContent>
                    <w:p w:rsidR="006A1937" w:rsidRDefault="006A1937" w:rsidP="006A1937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              </w:t>
                      </w:r>
                    </w:p>
                    <w:p w:rsidR="00507F8D" w:rsidRPr="006A1937" w:rsidRDefault="006A1937" w:rsidP="006F63F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“</w:t>
                      </w:r>
                      <w:r w:rsidR="006F63F7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AUTOMATIZACION DE PRUEBAS PARA UNA APLICACIÓN MOVIL DE REGISTROS DE CONSUMO ELECTRICO Y EMISION DE AVISOS DE CONBRANZA EN ZONAS METROPOLITANAS</w:t>
                      </w:r>
                      <w:r w:rsidR="00097E4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13082C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USANDO</w:t>
                      </w:r>
                      <w:r w:rsidR="00097E4B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AGILE TESTING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”</w:t>
                      </w:r>
                    </w:p>
                    <w:p w:rsidR="006F63F7" w:rsidRDefault="006F63F7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1905" t="190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left:0;text-align:left;margin-left:53.85pt;margin-top:69.45pt;width:18pt;height:5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" o:allowincell="f" fillcolor="yellow" stroked="f">
                <v:textbox>
                  <w:txbxContent>
                    <w:p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3810" t="190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30" type="#_x0000_t202" style="position:absolute;left:0;text-align:left;margin-left:36pt;margin-top:69.45pt;width:18pt;height:5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" o:allowincell="f" stroked="f">
                <v:textbox>
                  <w:txbxContent>
                    <w:p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882015</wp:posOffset>
                </wp:positionV>
                <wp:extent cx="228600" cy="4572000"/>
                <wp:effectExtent l="1905" t="1905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45720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FC2" w:rsidRDefault="00592FC2" w:rsidP="00592F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31" type="#_x0000_t202" style="position:absolute;left:0;text-align:left;margin-left:17.85pt;margin-top:69.45pt;width:18pt;height:5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" o:allowincell="f" fillcolor="blue" stroked="f">
                <v:textbox>
                  <w:txbxContent>
                    <w:p w:rsidR="00592FC2" w:rsidRDefault="00592FC2" w:rsidP="00592FC2"/>
                  </w:txbxContent>
                </v:textbox>
              </v:shape>
            </w:pict>
          </mc:Fallback>
        </mc:AlternateContent>
      </w:r>
      <w:r w:rsidR="00592FC2" w:rsidRPr="0036035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E4355B8" wp14:editId="683C503A">
                <wp:simplePos x="0" y="0"/>
                <wp:positionH relativeFrom="column">
                  <wp:posOffset>1371600</wp:posOffset>
                </wp:positionH>
                <wp:positionV relativeFrom="paragraph">
                  <wp:posOffset>1110615</wp:posOffset>
                </wp:positionV>
                <wp:extent cx="3657600" cy="685800"/>
                <wp:effectExtent l="13335" t="11430" r="5715" b="762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5A9" w:rsidRDefault="006065A9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  <w:p w:rsidR="008B3BF9" w:rsidRDefault="008B3BF9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DIPLOMADO EN </w:t>
                            </w:r>
                            <w:r w:rsidR="006F63F7">
                              <w:rPr>
                                <w:rFonts w:ascii="Arial" w:hAnsi="Arial"/>
                                <w:sz w:val="18"/>
                              </w:rPr>
                              <w:t xml:space="preserve">TESTING DE SOFTWARE 5ta </w:t>
                            </w:r>
                            <w:proofErr w:type="spellStart"/>
                            <w:r w:rsidR="006F63F7">
                              <w:rPr>
                                <w:rFonts w:ascii="Arial" w:hAnsi="Arial"/>
                                <w:sz w:val="18"/>
                              </w:rPr>
                              <w:t>Version</w:t>
                            </w:r>
                            <w:proofErr w:type="spellEnd"/>
                            <w:r w:rsidR="006F63F7">
                              <w:rPr>
                                <w:rFonts w:ascii="Arial" w:hAnsi="Arial"/>
                                <w:sz w:val="18"/>
                              </w:rPr>
                              <w:t xml:space="preserve"> </w:t>
                            </w:r>
                          </w:p>
                          <w:p w:rsidR="00592FC2" w:rsidRDefault="006A1937" w:rsidP="00592FC2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INGENIERÍA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355B8" id="Cuadro de texto 1" o:spid="_x0000_s1032" type="#_x0000_t202" style="position:absolute;left:0;text-align:left;margin-left:108pt;margin-top:87.45pt;width:4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" o:allowincell="f">
                <v:textbox>
                  <w:txbxContent>
                    <w:p w:rsidR="006065A9" w:rsidRDefault="006065A9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</w:p>
                    <w:p w:rsidR="008B3BF9" w:rsidRDefault="008B3BF9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 xml:space="preserve">DIPLOMADO EN </w:t>
                      </w:r>
                      <w:r w:rsidR="006F63F7">
                        <w:rPr>
                          <w:rFonts w:ascii="Arial" w:hAnsi="Arial"/>
                          <w:sz w:val="18"/>
                        </w:rPr>
                        <w:t xml:space="preserve">TESTING DE SOFTWARE 5ta </w:t>
                      </w:r>
                      <w:proofErr w:type="spellStart"/>
                      <w:r w:rsidR="006F63F7">
                        <w:rPr>
                          <w:rFonts w:ascii="Arial" w:hAnsi="Arial"/>
                          <w:sz w:val="18"/>
                        </w:rPr>
                        <w:t>Version</w:t>
                      </w:r>
                      <w:proofErr w:type="spellEnd"/>
                      <w:r w:rsidR="006F63F7">
                        <w:rPr>
                          <w:rFonts w:ascii="Arial" w:hAnsi="Arial"/>
                          <w:sz w:val="18"/>
                        </w:rPr>
                        <w:t xml:space="preserve"> </w:t>
                      </w:r>
                    </w:p>
                    <w:p w:rsidR="00592FC2" w:rsidRDefault="006A1937" w:rsidP="00592FC2">
                      <w:pPr>
                        <w:jc w:val="center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INGENIERÍA DE SISTEMAS</w:t>
                      </w:r>
                    </w:p>
                  </w:txbxContent>
                </v:textbox>
              </v:shape>
            </w:pict>
          </mc:Fallback>
        </mc:AlternateContent>
      </w:r>
      <w:r w:rsidR="00592FC2" w:rsidRPr="0036035A">
        <w:object w:dxaOrig="4020" w:dyaOrig="5055">
          <v:shape id="_x0000_i1025" type="#_x0000_t75" style="width:112.8pt;height:141.6pt" o:ole="" fillcolor="window">
            <v:imagedata r:id="rId8" o:title=""/>
          </v:shape>
          <o:OLEObject Type="Embed" ProgID="AutoCAD.Drawing.15" ShapeID="_x0000_i1025" DrawAspect="Content" ObjectID="_1788100739" r:id="rId9"/>
        </w:object>
      </w:r>
    </w:p>
    <w:p w:rsidR="00592FC2" w:rsidRPr="0036035A" w:rsidRDefault="00592FC2" w:rsidP="00592FC2">
      <w:pPr>
        <w:pStyle w:val="Textoindependiente"/>
        <w:rPr>
          <w:sz w:val="32"/>
        </w:rPr>
      </w:pPr>
    </w:p>
    <w:p w:rsidR="00592FC2" w:rsidRPr="0036035A" w:rsidRDefault="00592FC2" w:rsidP="00592FC2">
      <w:pPr>
        <w:pStyle w:val="Textoindependiente"/>
        <w:rPr>
          <w:sz w:val="32"/>
        </w:rPr>
      </w:pPr>
    </w:p>
    <w:p w:rsidR="00592FC2" w:rsidRPr="0036035A" w:rsidRDefault="00592FC2" w:rsidP="00592FC2">
      <w:pPr>
        <w:pStyle w:val="Textoindependiente"/>
        <w:rPr>
          <w:sz w:val="32"/>
        </w:rPr>
      </w:pPr>
    </w:p>
    <w:p w:rsidR="00592FC2" w:rsidRPr="0036035A" w:rsidRDefault="00592FC2" w:rsidP="00592FC2">
      <w:pPr>
        <w:pStyle w:val="Textoindependiente"/>
        <w:rPr>
          <w:sz w:val="32"/>
        </w:rPr>
      </w:pPr>
      <w:r>
        <w:rPr>
          <w:sz w:val="32"/>
        </w:rPr>
        <w:t>TRA</w:t>
      </w:r>
    </w:p>
    <w:p w:rsidR="00592FC2" w:rsidRPr="0036035A" w:rsidRDefault="00592FC2" w:rsidP="00592FC2">
      <w:pPr>
        <w:pStyle w:val="Textoindependiente"/>
        <w:rPr>
          <w:sz w:val="32"/>
        </w:rPr>
      </w:pPr>
    </w:p>
    <w:p w:rsidR="00592FC2" w:rsidRPr="0036035A" w:rsidRDefault="00592FC2" w:rsidP="00592FC2">
      <w:pPr>
        <w:pStyle w:val="Textoindependiente"/>
        <w:rPr>
          <w:sz w:val="32"/>
        </w:rPr>
      </w:pPr>
    </w:p>
    <w:p w:rsidR="009C37E4" w:rsidRDefault="009C37E4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8A6EC8" w:rsidRDefault="008A6EC8" w:rsidP="00592FC2"/>
    <w:p w:rsidR="006F63F7" w:rsidRDefault="006F63F7" w:rsidP="00592FC2"/>
    <w:p w:rsidR="006F63F7" w:rsidRDefault="006F63F7" w:rsidP="006F63F7"/>
    <w:p w:rsidR="00176B18" w:rsidRPr="00176B18" w:rsidRDefault="00176B18" w:rsidP="00176B18">
      <w:pPr>
        <w:pStyle w:val="Prrafodelista"/>
        <w:numPr>
          <w:ilvl w:val="0"/>
          <w:numId w:val="9"/>
        </w:numPr>
        <w:jc w:val="both"/>
        <w:rPr>
          <w:b/>
        </w:rPr>
      </w:pPr>
      <w:r w:rsidRPr="00176B18">
        <w:rPr>
          <w:b/>
        </w:rPr>
        <w:lastRenderedPageBreak/>
        <w:t xml:space="preserve">MARCO </w:t>
      </w:r>
      <w:r w:rsidR="00803F8A">
        <w:rPr>
          <w:b/>
        </w:rPr>
        <w:t>INTRODUCTORIO</w:t>
      </w:r>
    </w:p>
    <w:p w:rsidR="00176B18" w:rsidRDefault="00176B18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 w:rsidRPr="00176B18">
        <w:rPr>
          <w:b/>
        </w:rPr>
        <w:t>INTRODUCCION</w:t>
      </w:r>
    </w:p>
    <w:p w:rsidR="00FF7BEB" w:rsidRDefault="00E33B8A" w:rsidP="00FF7BEB">
      <w:pPr>
        <w:pStyle w:val="Prrafodelista"/>
        <w:ind w:left="708"/>
        <w:jc w:val="both"/>
      </w:pPr>
      <w:r>
        <w:t>La gestión de los servicios públicos en áreas metropolitanas en</w:t>
      </w:r>
      <w:r w:rsidR="00FF7BEB">
        <w:t xml:space="preserve">frenta desafíos debido al crecimiento de la demanda y la expansión de la infraestructura. El proceso de medición del consumo eléctrico y emisión de avisos de cobranza asociadas requiere precisión y eficiencia para garantizar que los usuarios reciban un servicio adecuado. </w:t>
      </w:r>
      <w:r w:rsidR="00FF7BEB">
        <w:t>La implementación de una aplicación móvil para registrar lecturas de medidores y emitir facturas permite optimizar los recursos y mejorar la precisión en los cálculos.</w:t>
      </w:r>
      <w:r w:rsidR="00FF7BEB">
        <w:t xml:space="preserve"> </w:t>
      </w:r>
    </w:p>
    <w:p w:rsidR="00FF7BEB" w:rsidRDefault="00FF7BEB" w:rsidP="00FF7BEB">
      <w:pPr>
        <w:pStyle w:val="Prrafodelista"/>
        <w:ind w:left="708"/>
        <w:jc w:val="both"/>
      </w:pPr>
      <w:r>
        <w:t>El</w:t>
      </w:r>
      <w:r w:rsidRPr="00FF7BEB">
        <w:t xml:space="preserve"> desarrollo de una aplicación de estas características presenta desafíos en términos de pruebas y validación. La automatización de pruebas asegura que cada parte del sistema funcione correctamente antes de su despliegue. Este trabajo </w:t>
      </w:r>
      <w:r>
        <w:t>plantea</w:t>
      </w:r>
      <w:r w:rsidRPr="00FF7BEB">
        <w:t xml:space="preserve"> la necesidad de desarrollar una aplicación de gestión de pruebas automatizadas para una plataforma que gestiona lecturas de medidores de electricidad</w:t>
      </w:r>
      <w:r>
        <w:t>.</w:t>
      </w:r>
    </w:p>
    <w:p w:rsidR="00FF7BEB" w:rsidRPr="0077702F" w:rsidRDefault="00FF7BEB" w:rsidP="00CB7613">
      <w:pPr>
        <w:pStyle w:val="Prrafodelista"/>
        <w:ind w:left="708"/>
        <w:jc w:val="both"/>
      </w:pPr>
    </w:p>
    <w:p w:rsidR="0077702F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ANTECEDENTES</w:t>
      </w:r>
    </w:p>
    <w:p w:rsidR="00CB7613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IDENTIFICACION DEL PROBLEMA</w:t>
      </w:r>
    </w:p>
    <w:p w:rsidR="00E33B8A" w:rsidRDefault="00E33B8A" w:rsidP="00E33B8A">
      <w:pPr>
        <w:pStyle w:val="Prrafodelista"/>
        <w:ind w:left="1068"/>
        <w:jc w:val="both"/>
      </w:pPr>
      <w:r w:rsidRPr="006F63F7">
        <w:t>E</w:t>
      </w:r>
      <w:r>
        <w:t>l proceso manual de pruebas en aplicaciones móviles que registran lecturas de medidores eléctricos presenta varios desafíos como la posibilidad de errores como:</w:t>
      </w:r>
    </w:p>
    <w:p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>
        <w:t>Falta de precisión y consistencia en las pruebas de cálculos complejos, especialmente en el manejo de decimales.</w:t>
      </w:r>
    </w:p>
    <w:p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t>Escalabilidad limitada para probar diferentes escenarios o dispositivos.</w:t>
      </w:r>
    </w:p>
    <w:p w:rsidR="00E33B8A" w:rsidRPr="0013082C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rPr>
          <w:szCs w:val="24"/>
        </w:rPr>
        <w:t>Prolongados tiempos de validación para actualizaciones y correcciones.</w:t>
      </w:r>
    </w:p>
    <w:p w:rsidR="00E33B8A" w:rsidRDefault="00E33B8A" w:rsidP="00E33B8A">
      <w:pPr>
        <w:pStyle w:val="Prrafodelista"/>
        <w:numPr>
          <w:ilvl w:val="0"/>
          <w:numId w:val="7"/>
        </w:numPr>
        <w:ind w:left="1428"/>
        <w:jc w:val="both"/>
      </w:pPr>
      <w:r w:rsidRPr="0013082C">
        <w:rPr>
          <w:szCs w:val="24"/>
        </w:rPr>
        <w:t xml:space="preserve">Problemas específicos en el registro de fechas, transmisión de datos al servidor, y actualización de datos en tiempo real.  </w:t>
      </w:r>
    </w:p>
    <w:p w:rsidR="00E33B8A" w:rsidRPr="00E33B8A" w:rsidRDefault="00E33B8A" w:rsidP="00E33B8A">
      <w:pPr>
        <w:pStyle w:val="Prrafodelista"/>
        <w:ind w:left="708"/>
        <w:jc w:val="both"/>
      </w:pPr>
      <w:r>
        <w:t xml:space="preserve">Corregir estos problemas demanda un alto consumo de tiempo. </w:t>
      </w:r>
      <w:r w:rsidRPr="006F63F7">
        <w:t>En un entorno donde las lecturas de medidores deben ser precisas y las facturas generadas deben reflejar el consumo eléctrico, cualquier error puede llevar a discrepancias en la facturación, impactando a los consumidores y a la empresa suministradora de energía.</w:t>
      </w:r>
    </w:p>
    <w:p w:rsidR="00CB7613" w:rsidRPr="00CB7613" w:rsidRDefault="00CB7613" w:rsidP="00CB7613">
      <w:pPr>
        <w:pStyle w:val="Prrafodelista"/>
        <w:numPr>
          <w:ilvl w:val="1"/>
          <w:numId w:val="9"/>
        </w:numPr>
        <w:ind w:left="1068"/>
        <w:jc w:val="both"/>
        <w:rPr>
          <w:b/>
        </w:rPr>
      </w:pPr>
      <w:r>
        <w:rPr>
          <w:b/>
        </w:rPr>
        <w:t>OBJETIVOS</w:t>
      </w:r>
    </w:p>
    <w:p w:rsidR="0077702F" w:rsidRDefault="0077702F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 w:rsidRPr="0077702F">
        <w:rPr>
          <w:b/>
        </w:rPr>
        <w:t>OBJETIVO GENERAL</w:t>
      </w:r>
    </w:p>
    <w:p w:rsidR="0077702F" w:rsidRPr="00803F8A" w:rsidRDefault="0077702F" w:rsidP="00803F8A">
      <w:pPr>
        <w:pStyle w:val="Prrafodelista"/>
        <w:numPr>
          <w:ilvl w:val="0"/>
          <w:numId w:val="11"/>
        </w:numPr>
        <w:ind w:left="1788"/>
        <w:jc w:val="both"/>
      </w:pPr>
      <w:r w:rsidRPr="00097E4B">
        <w:t>Desarrollar una aplicación de gestión de pruebas automatizadas</w:t>
      </w:r>
      <w:r>
        <w:t xml:space="preserve"> con un enfoque Agile </w:t>
      </w:r>
      <w:proofErr w:type="spellStart"/>
      <w:r>
        <w:t>Testing</w:t>
      </w:r>
      <w:proofErr w:type="spellEnd"/>
      <w:r w:rsidRPr="00097E4B">
        <w:t xml:space="preserve"> que valide una aplicación móvil para el registro de lecturas de medidores de electricidad y la emisión de </w:t>
      </w:r>
      <w:r>
        <w:t>avisos de cobranza</w:t>
      </w:r>
      <w:r w:rsidRPr="00097E4B">
        <w:t xml:space="preserve"> en un área metropolitana.</w:t>
      </w:r>
    </w:p>
    <w:p w:rsidR="00D50C8F" w:rsidRDefault="0077702F" w:rsidP="00D50C8F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OBJETIVOS ESPECIFICOS</w:t>
      </w:r>
    </w:p>
    <w:p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Implementar pruebas automatizadas que cubran el proceso de lectura de medidores y la generación de facturas de electricidad.</w:t>
      </w:r>
    </w:p>
    <w:p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Desarrollar pruebas de regresión automatizadas para validar nuevas actualizaciones o correcciones en la aplicación móvil.</w:t>
      </w:r>
    </w:p>
    <w:p w:rsidR="00D50C8F" w:rsidRPr="00097E4B" w:rsidRDefault="00D50C8F" w:rsidP="00D50C8F">
      <w:pPr>
        <w:pStyle w:val="Prrafodelista"/>
        <w:numPr>
          <w:ilvl w:val="0"/>
          <w:numId w:val="15"/>
        </w:numPr>
        <w:jc w:val="both"/>
        <w:rPr>
          <w:szCs w:val="24"/>
        </w:rPr>
      </w:pPr>
      <w:r w:rsidRPr="00097E4B">
        <w:rPr>
          <w:szCs w:val="24"/>
        </w:rPr>
        <w:t>Verificar la precisión de los cálculos de consumo y facturación mediante pruebas automatizadas de los algoritmos matemáticos.</w:t>
      </w:r>
    </w:p>
    <w:p w:rsidR="00D50C8F" w:rsidRPr="0013082C" w:rsidRDefault="00D50C8F" w:rsidP="00D50C8F">
      <w:pPr>
        <w:pStyle w:val="Prrafodelista"/>
        <w:numPr>
          <w:ilvl w:val="0"/>
          <w:numId w:val="15"/>
        </w:numPr>
        <w:jc w:val="both"/>
        <w:rPr>
          <w:b/>
        </w:rPr>
      </w:pPr>
      <w:r w:rsidRPr="00097E4B">
        <w:rPr>
          <w:szCs w:val="24"/>
        </w:rPr>
        <w:t>Reducir el tiempo de ejecución de las pruebas en un entorno de producción.</w:t>
      </w:r>
    </w:p>
    <w:p w:rsidR="00D50C8F" w:rsidRDefault="00D50C8F" w:rsidP="00D50C8F">
      <w:pPr>
        <w:pStyle w:val="Prrafodelista"/>
        <w:numPr>
          <w:ilvl w:val="0"/>
          <w:numId w:val="15"/>
        </w:numPr>
        <w:jc w:val="both"/>
      </w:pPr>
      <w:r w:rsidRPr="0013082C">
        <w:lastRenderedPageBreak/>
        <w:t>Integrar el proceso de pruebas dentro del ciclo de desarrollo ágil para permitir una entrega continua y rápida de funcionalidades nuevas y actualizadas.</w:t>
      </w:r>
    </w:p>
    <w:p w:rsidR="00D50C8F" w:rsidRPr="0077702F" w:rsidRDefault="00D50C8F" w:rsidP="00D50C8F">
      <w:pPr>
        <w:pStyle w:val="Prrafodelista"/>
        <w:numPr>
          <w:ilvl w:val="0"/>
          <w:numId w:val="15"/>
        </w:numPr>
        <w:jc w:val="both"/>
      </w:pPr>
      <w:r w:rsidRPr="00BF5355">
        <w:t xml:space="preserve">Reducir el tiempo de ejecución de las pruebas y mejorar la respuesta ante cambios mediante el uso de Agile </w:t>
      </w:r>
      <w:proofErr w:type="spellStart"/>
      <w:r w:rsidRPr="00BF5355">
        <w:t>Testing</w:t>
      </w:r>
      <w:proofErr w:type="spellEnd"/>
      <w:r w:rsidRPr="00BF5355">
        <w:t>.</w:t>
      </w:r>
    </w:p>
    <w:p w:rsidR="00D50C8F" w:rsidRPr="00D50C8F" w:rsidRDefault="00D50C8F" w:rsidP="00D50C8F">
      <w:pPr>
        <w:ind w:left="1416"/>
        <w:jc w:val="both"/>
        <w:rPr>
          <w:b/>
        </w:rPr>
      </w:pPr>
    </w:p>
    <w:p w:rsidR="00803F8A" w:rsidRDefault="00803F8A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LIMITES</w:t>
      </w:r>
    </w:p>
    <w:p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Las pruebas solo se realizaran en dispositivos móviles autorizados por la compañía eléctrica</w:t>
      </w:r>
    </w:p>
    <w:p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 xml:space="preserve">Las pruebas estarán diseñadas para replicar escenarios específicos de una zona de la ciudad de La Paz, </w:t>
      </w:r>
    </w:p>
    <w:p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Aunque se automatizarán pruebas para la validación de cálculos y registros de datos actuales, no se tomara en cuenta el manejo de grandes volúmenes de datos históricos</w:t>
      </w:r>
    </w:p>
    <w:p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El proyecto no incluirá pruebas automatizadas para integraciones con sistemas externos o servicios de terceros.</w:t>
      </w:r>
    </w:p>
    <w:p w:rsidR="00D50C8F" w:rsidRDefault="00D50C8F" w:rsidP="00D50C8F">
      <w:pPr>
        <w:pStyle w:val="Prrafodelista"/>
        <w:numPr>
          <w:ilvl w:val="0"/>
          <w:numId w:val="16"/>
        </w:numPr>
        <w:jc w:val="both"/>
      </w:pPr>
      <w:r>
        <w:t>Las pruebas automatizadas se diseñarán y ejecutarán en entornos controlados que simulan condiciones de operación estándar</w:t>
      </w:r>
    </w:p>
    <w:p w:rsidR="00D50C8F" w:rsidRDefault="00D50C8F" w:rsidP="00D50C8F">
      <w:pPr>
        <w:pStyle w:val="Prrafodelista"/>
        <w:ind w:left="1428"/>
        <w:jc w:val="both"/>
        <w:rPr>
          <w:b/>
        </w:rPr>
      </w:pPr>
    </w:p>
    <w:p w:rsidR="00803F8A" w:rsidRDefault="00803F8A" w:rsidP="00CB7613">
      <w:pPr>
        <w:pStyle w:val="Prrafodelista"/>
        <w:numPr>
          <w:ilvl w:val="2"/>
          <w:numId w:val="9"/>
        </w:numPr>
        <w:ind w:left="1428"/>
        <w:jc w:val="both"/>
        <w:rPr>
          <w:b/>
        </w:rPr>
      </w:pPr>
      <w:r>
        <w:rPr>
          <w:b/>
        </w:rPr>
        <w:t>ALCANCES</w:t>
      </w:r>
    </w:p>
    <w:p w:rsidR="00D50C8F" w:rsidRPr="00097E4B" w:rsidRDefault="00D50C8F" w:rsidP="00D50C8F">
      <w:pPr>
        <w:pStyle w:val="Prrafodelista"/>
        <w:numPr>
          <w:ilvl w:val="0"/>
          <w:numId w:val="17"/>
        </w:numPr>
        <w:jc w:val="both"/>
        <w:rPr>
          <w:szCs w:val="24"/>
        </w:rPr>
      </w:pPr>
      <w:r w:rsidRPr="00097E4B">
        <w:rPr>
          <w:szCs w:val="24"/>
        </w:rPr>
        <w:t>La aplicación de gestión de pruebas automatizadas se limitará a la validación de la lectura de medidores, el cálculo de facturas y la generación de avisos de cobranza.</w:t>
      </w:r>
    </w:p>
    <w:p w:rsidR="00D50C8F" w:rsidRPr="00803F8A" w:rsidRDefault="00D50C8F" w:rsidP="00D50C8F">
      <w:pPr>
        <w:pStyle w:val="Prrafodelista"/>
        <w:numPr>
          <w:ilvl w:val="0"/>
          <w:numId w:val="17"/>
        </w:numPr>
        <w:jc w:val="both"/>
        <w:rPr>
          <w:b/>
        </w:rPr>
      </w:pPr>
      <w:r w:rsidRPr="00097E4B">
        <w:rPr>
          <w:szCs w:val="24"/>
        </w:rPr>
        <w:t>No se cubrirán aspectos fuera del sistema de facturación y lectura, como la infraestructura de la red eléctrica o la interacción directa con el hardware de los medidores.</w:t>
      </w:r>
    </w:p>
    <w:p w:rsidR="00D50C8F" w:rsidRDefault="00D50C8F" w:rsidP="00D50C8F">
      <w:pPr>
        <w:pStyle w:val="Prrafodelista"/>
        <w:ind w:left="1428"/>
        <w:jc w:val="both"/>
        <w:rPr>
          <w:b/>
        </w:rPr>
      </w:pPr>
    </w:p>
    <w:p w:rsidR="00803F8A" w:rsidRDefault="00803F8A" w:rsidP="00803F8A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MARCO PRACTICO</w:t>
      </w:r>
    </w:p>
    <w:p w:rsidR="00214985" w:rsidRDefault="00214985" w:rsidP="00214985">
      <w:pPr>
        <w:pStyle w:val="Prrafodelista"/>
        <w:jc w:val="both"/>
        <w:rPr>
          <w:b/>
        </w:rPr>
      </w:pPr>
    </w:p>
    <w:p w:rsidR="00803F8A" w:rsidRDefault="00803F8A" w:rsidP="00803F8A">
      <w:pPr>
        <w:pStyle w:val="Prrafodelista"/>
        <w:numPr>
          <w:ilvl w:val="1"/>
          <w:numId w:val="9"/>
        </w:numPr>
        <w:jc w:val="both"/>
        <w:rPr>
          <w:b/>
        </w:rPr>
      </w:pPr>
      <w:r>
        <w:rPr>
          <w:b/>
        </w:rPr>
        <w:t>PROPUESTA DE SOLUCION</w:t>
      </w:r>
    </w:p>
    <w:p w:rsidR="00803F8A" w:rsidRDefault="00803F8A" w:rsidP="00803F8A">
      <w:pPr>
        <w:pStyle w:val="Prrafodelista"/>
        <w:numPr>
          <w:ilvl w:val="1"/>
          <w:numId w:val="9"/>
        </w:numPr>
        <w:jc w:val="both"/>
        <w:rPr>
          <w:b/>
        </w:rPr>
      </w:pPr>
      <w:r>
        <w:rPr>
          <w:b/>
        </w:rPr>
        <w:t>DESARROLLO DE</w:t>
      </w:r>
      <w:bookmarkStart w:id="0" w:name="_GoBack"/>
      <w:bookmarkEnd w:id="0"/>
      <w:r>
        <w:rPr>
          <w:b/>
        </w:rPr>
        <w:t xml:space="preserve"> TEMA</w:t>
      </w:r>
    </w:p>
    <w:p w:rsidR="004D7D5E" w:rsidRDefault="004D7D5E" w:rsidP="004D7D5E">
      <w:pPr>
        <w:pStyle w:val="Prrafodelista"/>
        <w:numPr>
          <w:ilvl w:val="2"/>
          <w:numId w:val="9"/>
        </w:numPr>
        <w:jc w:val="both"/>
        <w:rPr>
          <w:b/>
        </w:rPr>
      </w:pPr>
      <w:r>
        <w:rPr>
          <w:b/>
        </w:rPr>
        <w:t>Modelo Funcional</w:t>
      </w:r>
    </w:p>
    <w:p w:rsidR="004D7D5E" w:rsidRDefault="004D7D5E" w:rsidP="004D7D5E">
      <w:pPr>
        <w:pStyle w:val="Prrafodelista"/>
        <w:ind w:left="1080"/>
        <w:jc w:val="both"/>
        <w:rPr>
          <w:b/>
        </w:rPr>
      </w:pPr>
    </w:p>
    <w:p w:rsidR="004D7D5E" w:rsidRPr="00803F8A" w:rsidRDefault="00E12D5A" w:rsidP="004D7D5E">
      <w:pPr>
        <w:pStyle w:val="Prrafodelista"/>
        <w:numPr>
          <w:ilvl w:val="2"/>
          <w:numId w:val="9"/>
        </w:numPr>
        <w:jc w:val="both"/>
        <w:rPr>
          <w:b/>
        </w:rPr>
      </w:pPr>
      <w:r>
        <w:rPr>
          <w:b/>
        </w:rPr>
        <w:t>Casos de prueba</w:t>
      </w:r>
    </w:p>
    <w:sectPr w:rsidR="004D7D5E" w:rsidRPr="00803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5266E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" w15:restartNumberingAfterBreak="0">
    <w:nsid w:val="1982570E"/>
    <w:multiLevelType w:val="hybridMultilevel"/>
    <w:tmpl w:val="60AE5E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144E7B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3" w15:restartNumberingAfterBreak="0">
    <w:nsid w:val="232743E0"/>
    <w:multiLevelType w:val="hybridMultilevel"/>
    <w:tmpl w:val="342262E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2D42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 w15:restartNumberingAfterBreak="0">
    <w:nsid w:val="39453A27"/>
    <w:multiLevelType w:val="hybridMultilevel"/>
    <w:tmpl w:val="312608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397D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3C0663F4"/>
    <w:multiLevelType w:val="hybridMultilevel"/>
    <w:tmpl w:val="F49A504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D4654A8"/>
    <w:multiLevelType w:val="multilevel"/>
    <w:tmpl w:val="6CBA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9D4EDF"/>
    <w:multiLevelType w:val="hybridMultilevel"/>
    <w:tmpl w:val="0D80337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87B3F"/>
    <w:multiLevelType w:val="multilevel"/>
    <w:tmpl w:val="419ED8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1" w15:restartNumberingAfterBreak="0">
    <w:nsid w:val="575230A3"/>
    <w:multiLevelType w:val="multilevel"/>
    <w:tmpl w:val="49A8461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2" w15:restartNumberingAfterBreak="0">
    <w:nsid w:val="697325F6"/>
    <w:multiLevelType w:val="hybridMultilevel"/>
    <w:tmpl w:val="3614E9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11F74"/>
    <w:multiLevelType w:val="multilevel"/>
    <w:tmpl w:val="B9C41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131D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A62806"/>
    <w:multiLevelType w:val="hybridMultilevel"/>
    <w:tmpl w:val="4A8443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003A54"/>
    <w:multiLevelType w:val="hybridMultilevel"/>
    <w:tmpl w:val="B41058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13"/>
  </w:num>
  <w:num w:numId="9">
    <w:abstractNumId w:val="8"/>
  </w:num>
  <w:num w:numId="10">
    <w:abstractNumId w:val="12"/>
  </w:num>
  <w:num w:numId="11">
    <w:abstractNumId w:val="16"/>
  </w:num>
  <w:num w:numId="12">
    <w:abstractNumId w:val="6"/>
  </w:num>
  <w:num w:numId="13">
    <w:abstractNumId w:val="4"/>
  </w:num>
  <w:num w:numId="14">
    <w:abstractNumId w:val="10"/>
  </w:num>
  <w:num w:numId="15">
    <w:abstractNumId w:val="1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C2"/>
    <w:rsid w:val="00097E4B"/>
    <w:rsid w:val="0013082C"/>
    <w:rsid w:val="00176B18"/>
    <w:rsid w:val="00214985"/>
    <w:rsid w:val="00232F3E"/>
    <w:rsid w:val="00310C28"/>
    <w:rsid w:val="004D7D5E"/>
    <w:rsid w:val="00507F8D"/>
    <w:rsid w:val="00592FC2"/>
    <w:rsid w:val="005A4AF4"/>
    <w:rsid w:val="0060278E"/>
    <w:rsid w:val="006065A9"/>
    <w:rsid w:val="006A1937"/>
    <w:rsid w:val="006E7FE3"/>
    <w:rsid w:val="006F63F7"/>
    <w:rsid w:val="00710605"/>
    <w:rsid w:val="0077571C"/>
    <w:rsid w:val="0077702F"/>
    <w:rsid w:val="00803F8A"/>
    <w:rsid w:val="008974C8"/>
    <w:rsid w:val="008A6EC8"/>
    <w:rsid w:val="008B2896"/>
    <w:rsid w:val="008B3BF9"/>
    <w:rsid w:val="008D45E9"/>
    <w:rsid w:val="009C2895"/>
    <w:rsid w:val="009C37E4"/>
    <w:rsid w:val="00B85F0F"/>
    <w:rsid w:val="00BF5355"/>
    <w:rsid w:val="00CB7613"/>
    <w:rsid w:val="00D50C8F"/>
    <w:rsid w:val="00E12D5A"/>
    <w:rsid w:val="00E17C70"/>
    <w:rsid w:val="00E33B8A"/>
    <w:rsid w:val="00E9542B"/>
    <w:rsid w:val="00F8537C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26E31B61-1480-4737-BE12-1D6576F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FC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592FC2"/>
    <w:pPr>
      <w:keepNext/>
      <w:jc w:val="center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592FC2"/>
    <w:pPr>
      <w:keepNext/>
      <w:jc w:val="center"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592FC2"/>
    <w:pPr>
      <w:keepNext/>
      <w:jc w:val="center"/>
      <w:outlineLvl w:val="5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qFormat/>
    <w:rsid w:val="00592FC2"/>
    <w:pPr>
      <w:keepNext/>
      <w:spacing w:before="120" w:after="120"/>
      <w:jc w:val="center"/>
      <w:outlineLvl w:val="7"/>
    </w:pPr>
    <w:rPr>
      <w:rFonts w:ascii="Garamond" w:hAnsi="Garamond"/>
      <w:color w:val="00008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92FC2"/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92FC2"/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92FC2"/>
    <w:rPr>
      <w:rFonts w:ascii="Arial" w:eastAsia="Times New Roman" w:hAnsi="Arial" w:cs="Arial"/>
      <w:sz w:val="28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92FC2"/>
    <w:rPr>
      <w:rFonts w:ascii="Garamond" w:eastAsia="Times New Roman" w:hAnsi="Garamond" w:cs="Times New Roman"/>
      <w:color w:val="000080"/>
      <w:sz w:val="4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592FC2"/>
    <w:pPr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rsid w:val="00592FC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6E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EC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EC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E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EC8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6E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EC8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8A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http://www.ucb.edu.bo/multimedia/logotipos/logo_ucb_med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ucb.edu.bo/multimedia/logotipos/logo_ucb_med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Joel Alejandro Quispe Cussi</cp:lastModifiedBy>
  <cp:revision>10</cp:revision>
  <dcterms:created xsi:type="dcterms:W3CDTF">2018-08-13T17:00:00Z</dcterms:created>
  <dcterms:modified xsi:type="dcterms:W3CDTF">2024-09-17T21:53:00Z</dcterms:modified>
</cp:coreProperties>
</file>